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B3BF" w14:textId="54E1D7C0" w:rsidR="00A839BE" w:rsidRDefault="00082DBA" w:rsidP="00355D8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71ECE98" wp14:editId="2DEA898A">
                <wp:simplePos x="0" y="0"/>
                <wp:positionH relativeFrom="column">
                  <wp:posOffset>-182880</wp:posOffset>
                </wp:positionH>
                <wp:positionV relativeFrom="paragraph">
                  <wp:posOffset>-229870</wp:posOffset>
                </wp:positionV>
                <wp:extent cx="2852928" cy="10058400"/>
                <wp:effectExtent l="0" t="0" r="5080" b="0"/>
                <wp:wrapNone/>
                <wp:docPr id="7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8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09633" id="Rectangle 7" o:spid="_x0000_s1026" alt="&quot;&quot;" style="position:absolute;margin-left:-14.4pt;margin-top:-18.1pt;width:224.65pt;height:11in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" fillcolor="#dee3ea [660]" stroked="f" strokeweight="1pt"/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4EEF21E3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EF99B6D" w14:textId="15890C27" w:rsidR="00A839BE" w:rsidRPr="00772C66" w:rsidRDefault="00A839BE" w:rsidP="00E5183E">
            <w:pPr>
              <w:pStyle w:val="ProfilePicture"/>
              <w:rPr>
                <w:lang w:val="en-US"/>
              </w:rPr>
            </w:pPr>
          </w:p>
        </w:tc>
        <w:tc>
          <w:tcPr>
            <w:tcW w:w="6930" w:type="dxa"/>
            <w:shd w:val="clear" w:color="auto" w:fill="auto"/>
          </w:tcPr>
          <w:p w14:paraId="0950D171" w14:textId="104D0001" w:rsidR="00A94A72" w:rsidRPr="00A94A72" w:rsidRDefault="00A94A72" w:rsidP="00A94A72">
            <w:pPr>
              <w:pStyle w:val="Subtitle"/>
            </w:pPr>
            <w:r>
              <w:t>AMANGI JUNIOR SUNDAY</w:t>
            </w:r>
          </w:p>
          <w:p w14:paraId="723DC656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C6E8E48" wp14:editId="2855393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32960A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6EEB6FF" w14:textId="0445D2DC" w:rsidR="00A839BE" w:rsidRPr="00276ADF" w:rsidRDefault="00A94A72" w:rsidP="00446C78">
            <w:pPr>
              <w:pStyle w:val="Heading1"/>
            </w:pPr>
            <w:r>
              <w:t>SOFTWARE ENGINEERING STUDENT</w:t>
            </w:r>
          </w:p>
        </w:tc>
      </w:tr>
      <w:tr w:rsidR="00A839BE" w:rsidRPr="00320ECB" w14:paraId="1ED6DE24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6F3E5B8" w14:textId="77777777" w:rsidR="00A839BE" w:rsidRPr="00154F17" w:rsidRDefault="0083720C" w:rsidP="00154F17">
            <w:pPr>
              <w:pStyle w:val="Heading2"/>
            </w:pPr>
            <w:sdt>
              <w:sdtPr>
                <w:id w:val="-1177034809"/>
                <w:placeholder>
                  <w:docPart w:val="3E309EB5C3264385AC5A47195CED28DF"/>
                </w:placeholder>
                <w:temporary/>
                <w:showingPlcHdr/>
                <w15:appearance w15:val="hidden"/>
              </w:sdtPr>
              <w:sdtEndPr/>
              <w:sdtContent>
                <w:r w:rsidR="00446C78" w:rsidRPr="00E32D04">
                  <w:t>CONTACT</w:t>
                </w:r>
              </w:sdtContent>
            </w:sdt>
          </w:p>
          <w:p w14:paraId="6FFF004E" w14:textId="16D4ADEB" w:rsidR="00E5183E" w:rsidRDefault="00A94A72" w:rsidP="00C52161">
            <w:r>
              <w:t xml:space="preserve">6 Tony Momoh cl, </w:t>
            </w:r>
            <w:proofErr w:type="spellStart"/>
            <w:r>
              <w:t>Katampe</w:t>
            </w:r>
            <w:proofErr w:type="spellEnd"/>
            <w:r>
              <w:t xml:space="preserve"> Extension FCT, Abuja</w:t>
            </w:r>
          </w:p>
          <w:p w14:paraId="4F56BFF6" w14:textId="6F0C76E6" w:rsidR="00A94A72" w:rsidRPr="00C52161" w:rsidRDefault="00A94A72" w:rsidP="00C52161">
            <w:r>
              <w:t>+2348103889078</w:t>
            </w:r>
          </w:p>
          <w:p w14:paraId="24BBABAB" w14:textId="7EFCA2ED" w:rsidR="00446C78" w:rsidRPr="00151DE9" w:rsidRDefault="00A94A72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5F483E" w:themeColor="accent4" w:themeShade="BF"/>
              </w:rPr>
              <w:t>sundayamangi</w:t>
            </w:r>
            <w:r w:rsidR="00082DBA">
              <w:rPr>
                <w:b/>
                <w:bCs/>
                <w:color w:val="5F483E" w:themeColor="accent4" w:themeShade="BF"/>
              </w:rPr>
              <w:t>jnr</w:t>
            </w:r>
            <w:r>
              <w:rPr>
                <w:b/>
                <w:bCs/>
                <w:color w:val="5F483E" w:themeColor="accent4" w:themeShade="BF"/>
              </w:rPr>
              <w:t>@gmail.com</w:t>
            </w:r>
          </w:p>
          <w:p w14:paraId="4EB5985C" w14:textId="301ED0E9" w:rsidR="00A839BE" w:rsidRPr="00151DE9" w:rsidRDefault="00A839BE" w:rsidP="00E5183E"/>
          <w:p w14:paraId="27A2E813" w14:textId="77777777" w:rsidR="00A839BE" w:rsidRDefault="00A839BE" w:rsidP="009E2041"/>
          <w:p w14:paraId="2FADF4E6" w14:textId="77777777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881FE9A" wp14:editId="5E11362E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046E0F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98E6C8" w14:textId="77777777" w:rsidR="00A839BE" w:rsidRDefault="00A839BE" w:rsidP="009E2041"/>
          <w:p w14:paraId="67DA6E94" w14:textId="77777777" w:rsidR="00D84359" w:rsidRPr="00154F17" w:rsidRDefault="0083720C" w:rsidP="00D84359">
            <w:pPr>
              <w:pStyle w:val="Heading2"/>
            </w:pPr>
            <w:sdt>
              <w:sdtPr>
                <w:id w:val="-1469962737"/>
                <w:placeholder>
                  <w:docPart w:val="B7635F07A5E04FD2A6FC71578B3A2E40"/>
                </w:placeholder>
                <w:temporary/>
                <w:showingPlcHdr/>
                <w15:appearance w15:val="hidden"/>
              </w:sdtPr>
              <w:sdtEndPr/>
              <w:sdtContent>
                <w:r w:rsidR="00D84359" w:rsidRPr="004A4C22">
                  <w:t>Communication</w:t>
                </w:r>
              </w:sdtContent>
            </w:sdt>
          </w:p>
          <w:p w14:paraId="328C8280" w14:textId="77777777" w:rsidR="00A94A72" w:rsidRPr="00A94A72" w:rsidRDefault="00A94A72" w:rsidP="00A94A72">
            <w:pPr>
              <w:pStyle w:val="Heading2"/>
              <w:spacing w:after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A94A72">
              <w:rPr>
                <w:rStyle w:val="about"/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Passionate About Creating Seamless</w:t>
            </w:r>
            <w:r w:rsidRPr="00A94A72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</w:r>
            <w:r w:rsidRPr="00A94A72">
              <w:rPr>
                <w:rStyle w:val="about"/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User Experiences And Translating Design Concepts</w:t>
            </w:r>
            <w:r w:rsidRPr="00A94A72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</w:r>
            <w:r w:rsidRPr="00A94A72">
              <w:rPr>
                <w:rStyle w:val="about"/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Into Responsive, Interactive Interfaces.</w:t>
            </w:r>
          </w:p>
          <w:p w14:paraId="41D1217F" w14:textId="1F48C5CC" w:rsidR="00D84359" w:rsidRPr="00151DE9" w:rsidRDefault="00D84359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</w:p>
          <w:p w14:paraId="0EFED709" w14:textId="77777777" w:rsidR="00D84359" w:rsidRDefault="00D84359" w:rsidP="00D84359"/>
          <w:p w14:paraId="618C3C33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558738D" wp14:editId="3D55D731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C030A4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EE58C0" w14:textId="77777777" w:rsidR="00D84359" w:rsidRDefault="00D84359" w:rsidP="00D84359"/>
          <w:p w14:paraId="61CFB0FD" w14:textId="3F4E649B" w:rsidR="00D84359" w:rsidRPr="00154F17" w:rsidRDefault="00A94A72" w:rsidP="00D84359">
            <w:pPr>
              <w:pStyle w:val="Heading2"/>
            </w:pPr>
            <w:r>
              <w:t>MY Certifications</w:t>
            </w:r>
          </w:p>
          <w:p w14:paraId="52A8A476" w14:textId="77777777" w:rsidR="00A94A72" w:rsidRPr="00A94A72" w:rsidRDefault="00A94A72" w:rsidP="00A94A72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hyperlink r:id="rId10" w:history="1">
              <w:r w:rsidRPr="00A94A72">
                <w:rPr>
                  <w:rStyle w:val="Hyperlink"/>
                  <w:sz w:val="16"/>
                  <w:szCs w:val="16"/>
                </w:rPr>
                <w:t>http://www.freecodecamp.org/certification/fcc844f14f3-3a5d-4813-8fcf-a14787ab82b8/responsive-web-design</w:t>
              </w:r>
            </w:hyperlink>
          </w:p>
          <w:p w14:paraId="77C5C1AF" w14:textId="7533052D" w:rsidR="00A94A72" w:rsidRPr="00173B36" w:rsidRDefault="00A94A72" w:rsidP="00A94A72">
            <w:pPr>
              <w:pStyle w:val="ListParagraph"/>
              <w:numPr>
                <w:ilvl w:val="0"/>
                <w:numId w:val="5"/>
              </w:numPr>
            </w:pPr>
            <w:hyperlink r:id="rId11" w:history="1">
              <w:r w:rsidRPr="00A94A72">
                <w:rPr>
                  <w:rStyle w:val="Hyperlink"/>
                </w:rPr>
                <w:t>http://www.credly.com/badges/22e46261-4a25-48cf-82d0-675791c9cd09/public_url</w:t>
              </w:r>
            </w:hyperlink>
          </w:p>
        </w:tc>
        <w:tc>
          <w:tcPr>
            <w:tcW w:w="6930" w:type="dxa"/>
            <w:shd w:val="clear" w:color="auto" w:fill="auto"/>
          </w:tcPr>
          <w:p w14:paraId="78A4465D" w14:textId="77777777" w:rsidR="00D84359" w:rsidRPr="00276ADF" w:rsidRDefault="0083720C" w:rsidP="00D84359">
            <w:pPr>
              <w:pStyle w:val="Heading2"/>
            </w:pPr>
            <w:sdt>
              <w:sdtPr>
                <w:id w:val="989679475"/>
                <w:placeholder>
                  <w:docPart w:val="1FEF63332C3A4F5B939E0240D4238F93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353B04">
                  <w:t>Education</w:t>
                </w:r>
              </w:sdtContent>
            </w:sdt>
          </w:p>
          <w:p w14:paraId="512C5E49" w14:textId="2D4979E6" w:rsidR="00D84359" w:rsidRDefault="00A94A72" w:rsidP="00D84359">
            <w:pPr>
              <w:pStyle w:val="Heading3"/>
            </w:pPr>
            <w:r>
              <w:t xml:space="preserve">Chokhmah International </w:t>
            </w:r>
            <w:r w:rsidR="00082DBA">
              <w:t>Academy (</w:t>
            </w:r>
            <w:r>
              <w:t xml:space="preserve">2016 – 2022) </w:t>
            </w:r>
            <w:r w:rsidR="00D84359">
              <w:t xml:space="preserve"> </w:t>
            </w:r>
          </w:p>
          <w:p w14:paraId="6477643E" w14:textId="309C74B9" w:rsidR="00824394" w:rsidRPr="008247DC" w:rsidRDefault="00A94A72" w:rsidP="00082DBA">
            <w:pPr>
              <w:pStyle w:val="Experience"/>
            </w:pPr>
            <w:r>
              <w:t xml:space="preserve">Nile University of </w:t>
            </w:r>
            <w:r w:rsidR="00082DBA">
              <w:t>Nigeria (</w:t>
            </w:r>
            <w:r>
              <w:t>2022 – 2026)</w:t>
            </w:r>
            <w:r w:rsidR="00D84359" w:rsidRPr="008247DC">
              <w:t xml:space="preserve"> </w:t>
            </w:r>
          </w:p>
          <w:p w14:paraId="534D82ED" w14:textId="77777777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12D4D04" wp14:editId="61F0609A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A3F322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A4A738" w14:textId="77777777" w:rsidR="0007266C" w:rsidRDefault="0007266C" w:rsidP="00D84359"/>
          <w:p w14:paraId="4AB0097A" w14:textId="77777777" w:rsidR="0007266C" w:rsidRDefault="0083720C" w:rsidP="0007266C">
            <w:pPr>
              <w:pStyle w:val="Heading2"/>
            </w:pPr>
            <w:sdt>
              <w:sdtPr>
                <w:id w:val="757180393"/>
                <w:placeholder>
                  <w:docPart w:val="E44D22FF287749249F9E814510465D2F"/>
                </w:placeholder>
                <w:temporary/>
                <w:showingPlcHdr/>
                <w15:appearance w15:val="hidden"/>
              </w:sdtPr>
              <w:sdtEndPr/>
              <w:sdtContent>
                <w:r w:rsidR="0007266C" w:rsidRPr="000F7D04">
                  <w:t>Experience</w:t>
                </w:r>
              </w:sdtContent>
            </w:sdt>
          </w:p>
          <w:p w14:paraId="1312A139" w14:textId="20ACC601" w:rsidR="00A94A72" w:rsidRDefault="00A94A72" w:rsidP="00A94A72">
            <w:pPr>
              <w:pStyle w:val="Heading3"/>
            </w:pPr>
            <w:r>
              <w:t>HTML/CSS</w:t>
            </w:r>
          </w:p>
          <w:p w14:paraId="1A2A0CDA" w14:textId="7D36B64B" w:rsidR="0007266C" w:rsidRDefault="00A94A72" w:rsidP="00D84359">
            <w:r>
              <w:t xml:space="preserve">PYTHON </w:t>
            </w:r>
          </w:p>
          <w:p w14:paraId="5A3BD1D3" w14:textId="77777777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DB6DF17" wp14:editId="4B996BD1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67715E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ED6232" w14:textId="77777777" w:rsidR="0007266C" w:rsidRDefault="0007266C" w:rsidP="0007266C"/>
          <w:p w14:paraId="04DCEA24" w14:textId="6168E397" w:rsidR="0007266C" w:rsidRDefault="00082DBA" w:rsidP="0007266C">
            <w:pPr>
              <w:pStyle w:val="Heading2"/>
            </w:pPr>
            <w:r>
              <w:t>PROJECTS</w:t>
            </w:r>
          </w:p>
          <w:p w14:paraId="7E8A5AC5" w14:textId="60CE97E3" w:rsidR="0007266C" w:rsidRDefault="00082DBA" w:rsidP="00082DBA">
            <w:pPr>
              <w:pStyle w:val="ListParagraph"/>
              <w:numPr>
                <w:ilvl w:val="0"/>
                <w:numId w:val="6"/>
              </w:numPr>
            </w:pPr>
            <w:hyperlink r:id="rId12" w:history="1">
              <w:r w:rsidRPr="00781303">
                <w:rPr>
                  <w:rStyle w:val="Hyperlink"/>
                </w:rPr>
                <w:t>https://amangijnr.github.io/CIA-DESIGN/</w:t>
              </w:r>
            </w:hyperlink>
          </w:p>
          <w:p w14:paraId="2A0F0F9E" w14:textId="2347B9D0" w:rsidR="00082DBA" w:rsidRPr="00173B36" w:rsidRDefault="00082DBA" w:rsidP="00082DBA">
            <w:pPr>
              <w:pStyle w:val="ListParagraph"/>
              <w:numPr>
                <w:ilvl w:val="0"/>
                <w:numId w:val="6"/>
              </w:numPr>
            </w:pPr>
            <w:hyperlink r:id="rId13" w:history="1">
              <w:r>
                <w:rPr>
                  <w:rStyle w:val="Hyperlink"/>
                </w:rPr>
                <w:t>Amangi Junior | Portfolio (amangijnr.github.io)</w:t>
              </w:r>
            </w:hyperlink>
          </w:p>
        </w:tc>
      </w:tr>
    </w:tbl>
    <w:p w14:paraId="3414D855" w14:textId="77777777" w:rsidR="00535F87" w:rsidRPr="00173B36" w:rsidRDefault="00535F87" w:rsidP="00355D85"/>
    <w:sectPr w:rsidR="00535F87" w:rsidRPr="00173B36" w:rsidSect="00383AD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9A19" w14:textId="77777777" w:rsidR="0083720C" w:rsidRDefault="0083720C" w:rsidP="00BA3E51">
      <w:r>
        <w:separator/>
      </w:r>
    </w:p>
  </w:endnote>
  <w:endnote w:type="continuationSeparator" w:id="0">
    <w:p w14:paraId="1E446D58" w14:textId="77777777" w:rsidR="0083720C" w:rsidRDefault="0083720C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7DE9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4365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5D4F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7F64" w14:textId="77777777" w:rsidR="0083720C" w:rsidRDefault="0083720C" w:rsidP="00BA3E51">
      <w:r>
        <w:separator/>
      </w:r>
    </w:p>
  </w:footnote>
  <w:footnote w:type="continuationSeparator" w:id="0">
    <w:p w14:paraId="55DBFBD8" w14:textId="77777777" w:rsidR="0083720C" w:rsidRDefault="0083720C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BD67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3E3FD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A9B6E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6F5395"/>
    <w:multiLevelType w:val="hybridMultilevel"/>
    <w:tmpl w:val="96A0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1A88"/>
    <w:multiLevelType w:val="hybridMultilevel"/>
    <w:tmpl w:val="ED3E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72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82DBA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18EA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83ADA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E1FA8"/>
    <w:rsid w:val="007E6083"/>
    <w:rsid w:val="00812951"/>
    <w:rsid w:val="00820B7B"/>
    <w:rsid w:val="00824394"/>
    <w:rsid w:val="00832245"/>
    <w:rsid w:val="0083720C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94A72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11656"/>
  <w15:chartTrackingRefBased/>
  <w15:docId w15:val="{AF97AE7D-D464-4D3F-B2D1-CF40C8C1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customStyle="1" w:styleId="about">
    <w:name w:val="about"/>
    <w:basedOn w:val="DefaultParagraphFont"/>
    <w:rsid w:val="00A94A72"/>
  </w:style>
  <w:style w:type="character" w:styleId="UnresolvedMention">
    <w:name w:val="Unresolved Mention"/>
    <w:basedOn w:val="DefaultParagraphFont"/>
    <w:uiPriority w:val="99"/>
    <w:semiHidden/>
    <w:unhideWhenUsed/>
    <w:rsid w:val="00A94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mangijnr.github.io/PORTFOLIO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amangijnr.github.io/CIA-DESIGN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redly.com/badges/22e46261-4a25-48cf-82d0-675791c9cd09/public_url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://www.freecodecamp.org/certification/fcc844f14f3-3a5d-4813-8fcf-a14787ab82b8/responsive-web-design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g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309EB5C3264385AC5A47195CED2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02560-2250-4D9B-94BC-89291AF99DBD}"/>
      </w:docPartPr>
      <w:docPartBody>
        <w:p w:rsidR="00000000" w:rsidRDefault="00226782">
          <w:pPr>
            <w:pStyle w:val="3E309EB5C3264385AC5A47195CED28DF"/>
          </w:pPr>
          <w:r w:rsidRPr="00E32D04">
            <w:t>CONTACT</w:t>
          </w:r>
        </w:p>
      </w:docPartBody>
    </w:docPart>
    <w:docPart>
      <w:docPartPr>
        <w:name w:val="B7635F07A5E04FD2A6FC71578B3A2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2EDBA-EDE9-4F7E-ADB9-13D2687CAA33}"/>
      </w:docPartPr>
      <w:docPartBody>
        <w:p w:rsidR="00000000" w:rsidRDefault="00226782">
          <w:pPr>
            <w:pStyle w:val="B7635F07A5E04FD2A6FC71578B3A2E40"/>
          </w:pPr>
          <w:r w:rsidRPr="004A4C22">
            <w:t>Communication</w:t>
          </w:r>
        </w:p>
      </w:docPartBody>
    </w:docPart>
    <w:docPart>
      <w:docPartPr>
        <w:name w:val="1FEF63332C3A4F5B939E0240D4238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F11F0-0E36-49C7-BF6A-E63AF4282351}"/>
      </w:docPartPr>
      <w:docPartBody>
        <w:p w:rsidR="00000000" w:rsidRDefault="00226782">
          <w:pPr>
            <w:pStyle w:val="1FEF63332C3A4F5B939E0240D4238F93"/>
          </w:pPr>
          <w:r w:rsidRPr="00353B04">
            <w:t>Education</w:t>
          </w:r>
        </w:p>
      </w:docPartBody>
    </w:docPart>
    <w:docPart>
      <w:docPartPr>
        <w:name w:val="E44D22FF287749249F9E814510465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01CC5-4CC3-4769-AD29-5F44FF44D697}"/>
      </w:docPartPr>
      <w:docPartBody>
        <w:p w:rsidR="00000000" w:rsidRDefault="00226782">
          <w:pPr>
            <w:pStyle w:val="E44D22FF287749249F9E814510465D2F"/>
          </w:pPr>
          <w:r w:rsidRPr="000F7D0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82"/>
    <w:rsid w:val="0022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AF4D55B69F4B738C6FFE06EB311F23">
    <w:name w:val="2AAF4D55B69F4B738C6FFE06EB311F23"/>
  </w:style>
  <w:style w:type="paragraph" w:customStyle="1" w:styleId="739A2905CD16497EB0369CD76BBDB371">
    <w:name w:val="739A2905CD16497EB0369CD76BBDB371"/>
  </w:style>
  <w:style w:type="paragraph" w:customStyle="1" w:styleId="1BF611416ED9427991179E3B20826B79">
    <w:name w:val="1BF611416ED9427991179E3B20826B79"/>
  </w:style>
  <w:style w:type="paragraph" w:customStyle="1" w:styleId="3E309EB5C3264385AC5A47195CED28DF">
    <w:name w:val="3E309EB5C3264385AC5A47195CED28DF"/>
  </w:style>
  <w:style w:type="paragraph" w:customStyle="1" w:styleId="ABB40F9E61F246E6963EC93C016F8184">
    <w:name w:val="ABB40F9E61F246E6963EC93C016F8184"/>
  </w:style>
  <w:style w:type="paragraph" w:customStyle="1" w:styleId="C3B87DFD90B7466F8A73A1C4C76299E5">
    <w:name w:val="C3B87DFD90B7466F8A73A1C4C76299E5"/>
  </w:style>
  <w:style w:type="paragraph" w:customStyle="1" w:styleId="C7B6B3DEF73B4F8D93EBA15BF34B8C0F">
    <w:name w:val="C7B6B3DEF73B4F8D93EBA15BF34B8C0F"/>
  </w:style>
  <w:style w:type="paragraph" w:customStyle="1" w:styleId="886907B32ADB4ED0BC73F1593C37FEC7">
    <w:name w:val="886907B32ADB4ED0BC73F1593C37FEC7"/>
  </w:style>
  <w:style w:type="paragraph" w:customStyle="1" w:styleId="C364D3C1E3E14F48B0AD50E997D44430">
    <w:name w:val="C364D3C1E3E14F48B0AD50E997D44430"/>
  </w:style>
  <w:style w:type="paragraph" w:customStyle="1" w:styleId="B7635F07A5E04FD2A6FC71578B3A2E40">
    <w:name w:val="B7635F07A5E04FD2A6FC71578B3A2E40"/>
  </w:style>
  <w:style w:type="paragraph" w:customStyle="1" w:styleId="B98DB5E28D924702ACD2CE7773B37B07">
    <w:name w:val="B98DB5E28D924702ACD2CE7773B37B07"/>
  </w:style>
  <w:style w:type="paragraph" w:customStyle="1" w:styleId="F03D4509A3524EF1AAB5DCD0E037D6A9">
    <w:name w:val="F03D4509A3524EF1AAB5DCD0E037D6A9"/>
  </w:style>
  <w:style w:type="paragraph" w:customStyle="1" w:styleId="7D390D508E8A4FFCB5129AD0C5BD6FAF">
    <w:name w:val="7D390D508E8A4FFCB5129AD0C5BD6FAF"/>
  </w:style>
  <w:style w:type="paragraph" w:customStyle="1" w:styleId="1FEF63332C3A4F5B939E0240D4238F93">
    <w:name w:val="1FEF63332C3A4F5B939E0240D4238F93"/>
  </w:style>
  <w:style w:type="paragraph" w:customStyle="1" w:styleId="4E8CF1C025B843368C7CA1156EDE9168">
    <w:name w:val="4E8CF1C025B843368C7CA1156EDE9168"/>
  </w:style>
  <w:style w:type="paragraph" w:customStyle="1" w:styleId="6B885CED6739449CAE070F25C8958D01">
    <w:name w:val="6B885CED6739449CAE070F25C8958D01"/>
  </w:style>
  <w:style w:type="paragraph" w:customStyle="1" w:styleId="9F48E76897D84BEC8D624173068FDE0B">
    <w:name w:val="9F48E76897D84BEC8D624173068FDE0B"/>
  </w:style>
  <w:style w:type="paragraph" w:customStyle="1" w:styleId="E44D22FF287749249F9E814510465D2F">
    <w:name w:val="E44D22FF287749249F9E814510465D2F"/>
  </w:style>
  <w:style w:type="paragraph" w:customStyle="1" w:styleId="027BF6ADD7D146EEA9E3A6CBFE86FC41">
    <w:name w:val="027BF6ADD7D146EEA9E3A6CBFE86FC41"/>
  </w:style>
  <w:style w:type="character" w:styleId="Strong">
    <w:name w:val="Strong"/>
    <w:basedOn w:val="DefaultParagraphFont"/>
    <w:uiPriority w:val="22"/>
    <w:qFormat/>
    <w:rPr>
      <w:b/>
      <w:bCs/>
      <w:color w:val="BF8F00" w:themeColor="accent4" w:themeShade="BF"/>
    </w:rPr>
  </w:style>
  <w:style w:type="paragraph" w:customStyle="1" w:styleId="A385DBA5D6594015B92CAB8B17B46AFD">
    <w:name w:val="A385DBA5D6594015B92CAB8B17B46AFD"/>
  </w:style>
  <w:style w:type="paragraph" w:customStyle="1" w:styleId="F21463D080184C9496A8D6BF3BCC1FC0">
    <w:name w:val="F21463D080184C9496A8D6BF3BCC1FC0"/>
  </w:style>
  <w:style w:type="paragraph" w:customStyle="1" w:styleId="870406C36AC24260BA04E747313370F7">
    <w:name w:val="870406C36AC24260BA04E747313370F7"/>
  </w:style>
  <w:style w:type="paragraph" w:customStyle="1" w:styleId="CE55BEEC7C7748418222DB0762078107">
    <w:name w:val="CE55BEEC7C7748418222DB0762078107"/>
  </w:style>
  <w:style w:type="paragraph" w:customStyle="1" w:styleId="82C495F01BA74254AECE164BB63513B5">
    <w:name w:val="82C495F01BA74254AECE164BB63513B5"/>
  </w:style>
  <w:style w:type="paragraph" w:customStyle="1" w:styleId="8D68CF8FF515404BB87DE1241BEE021E">
    <w:name w:val="8D68CF8FF515404BB87DE1241BEE021E"/>
  </w:style>
  <w:style w:type="paragraph" w:customStyle="1" w:styleId="BC6FE620901D46BF91BC060349CFFBE8">
    <w:name w:val="BC6FE620901D46BF91BC060349CFFBE8"/>
  </w:style>
  <w:style w:type="paragraph" w:customStyle="1" w:styleId="8EB7D181B7164655B8320DD25CDAEFA5">
    <w:name w:val="8EB7D181B7164655B8320DD25CDAE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resume.dotx</Template>
  <TotalTime>229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Amangi Junior</dc:creator>
  <cp:keywords/>
  <dc:description/>
  <cp:lastModifiedBy>Sunday Amangi Junior</cp:lastModifiedBy>
  <cp:revision>2</cp:revision>
  <cp:lastPrinted>2024-05-23T17:06:00Z</cp:lastPrinted>
  <dcterms:created xsi:type="dcterms:W3CDTF">2024-05-23T16:50:00Z</dcterms:created>
  <dcterms:modified xsi:type="dcterms:W3CDTF">2024-05-23T20:39:00Z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